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25D" w:rsidRDefault="005D0D17">
      <w:pPr>
        <w:pStyle w:val="Heading1"/>
      </w:pPr>
      <w:r>
        <w:t xml:space="preserve">Two phase commit </w:t>
      </w:r>
    </w:p>
    <w:p w:rsidR="005D0D17" w:rsidRDefault="005D0D17">
      <w:pPr>
        <w:pStyle w:val="Heading1"/>
      </w:pPr>
      <w:r>
        <w:t>(Setup 1)</w:t>
      </w:r>
    </w:p>
    <w:p w:rsidR="00621134" w:rsidRDefault="005D0D17">
      <w:pPr>
        <w:pStyle w:val="Heading1"/>
      </w:pPr>
      <w:r>
        <w:t>Assumptions</w:t>
      </w:r>
    </w:p>
    <w:p w:rsidR="00621134" w:rsidRDefault="005D0D17" w:rsidP="005D0D17">
      <w:pPr>
        <w:pStyle w:val="ListParagraph"/>
        <w:numPr>
          <w:ilvl w:val="0"/>
          <w:numId w:val="3"/>
        </w:numPr>
      </w:pPr>
      <w:r>
        <w:t xml:space="preserve">There is a single coordinator and the coordinator </w:t>
      </w:r>
      <w:r w:rsidRPr="005D0D17">
        <w:rPr>
          <w:u w:val="single"/>
        </w:rPr>
        <w:t>does not fail</w:t>
      </w:r>
      <w:r>
        <w:t>.</w:t>
      </w:r>
    </w:p>
    <w:p w:rsidR="005D0D17" w:rsidRDefault="005D0D17" w:rsidP="005D0D17">
      <w:pPr>
        <w:pStyle w:val="ListParagraph"/>
        <w:numPr>
          <w:ilvl w:val="0"/>
          <w:numId w:val="3"/>
        </w:numPr>
      </w:pPr>
      <w:r>
        <w:t>There is a single client and is aware of the coordinator.</w:t>
      </w:r>
    </w:p>
    <w:p w:rsidR="005D0D17" w:rsidRDefault="005D0D17" w:rsidP="005D0D17">
      <w:pPr>
        <w:pStyle w:val="ListParagraph"/>
        <w:numPr>
          <w:ilvl w:val="0"/>
          <w:numId w:val="3"/>
        </w:numPr>
      </w:pPr>
      <w:r>
        <w:t>The service implements a key-value store which is replicated by all the nodes in the network.</w:t>
      </w:r>
      <w:r w:rsidR="00D4625D">
        <w:t xml:space="preserve"> (The key value store has only add operation so there are no destructive updates)</w:t>
      </w:r>
    </w:p>
    <w:p w:rsidR="005D0D17" w:rsidRDefault="005D0D17" w:rsidP="005D0D17">
      <w:pPr>
        <w:pStyle w:val="ListParagraph"/>
        <w:numPr>
          <w:ilvl w:val="0"/>
          <w:numId w:val="3"/>
        </w:numPr>
      </w:pPr>
      <w:r>
        <w:t>Replicas do not fail</w:t>
      </w:r>
    </w:p>
    <w:p w:rsidR="005D0D17" w:rsidRDefault="005D0D17" w:rsidP="005D0D17">
      <w:pPr>
        <w:pStyle w:val="ListParagraph"/>
        <w:numPr>
          <w:ilvl w:val="0"/>
          <w:numId w:val="3"/>
        </w:numPr>
      </w:pPr>
      <w:r>
        <w:t>Messages sent may be delayed (bounded delay)</w:t>
      </w:r>
    </w:p>
    <w:p w:rsidR="005D0D17" w:rsidRDefault="005D0D17" w:rsidP="005D0D17">
      <w:pPr>
        <w:pStyle w:val="ListParagraph"/>
        <w:numPr>
          <w:ilvl w:val="0"/>
          <w:numId w:val="3"/>
        </w:numPr>
      </w:pPr>
      <w:r>
        <w:t>Messages are not reordered. (They are delivered in the send order)</w:t>
      </w:r>
    </w:p>
    <w:p w:rsidR="005D0D17" w:rsidRDefault="005D0D17" w:rsidP="005D0D17">
      <w:pPr>
        <w:pStyle w:val="ListParagraph"/>
        <w:numPr>
          <w:ilvl w:val="0"/>
          <w:numId w:val="3"/>
        </w:numPr>
      </w:pPr>
      <w:r>
        <w:t>Messages are not lost. (This is similar to reliable eventual delivery of messages).</w:t>
      </w:r>
    </w:p>
    <w:p w:rsidR="005D0D17" w:rsidRDefault="005D0D17" w:rsidP="005D0D17">
      <w:pPr>
        <w:pStyle w:val="ListParagraph"/>
        <w:numPr>
          <w:ilvl w:val="0"/>
          <w:numId w:val="3"/>
        </w:numPr>
      </w:pPr>
      <w:r>
        <w:t xml:space="preserve">Links in the network do </w:t>
      </w:r>
      <w:r w:rsidR="00BE3C21">
        <w:t>not fail. (A link failure is</w:t>
      </w:r>
      <w:r>
        <w:t xml:space="preserve"> like connection between two machines is broken and all messages sent between this pair are always dropped)</w:t>
      </w:r>
    </w:p>
    <w:p w:rsidR="00D4625D" w:rsidRDefault="00D4625D" w:rsidP="00D4625D"/>
    <w:p w:rsidR="00D4625D" w:rsidRDefault="00D4625D" w:rsidP="00D4625D">
      <w:pPr>
        <w:pStyle w:val="Heading1"/>
      </w:pPr>
      <w:r>
        <w:t>(Setup 2)</w:t>
      </w:r>
    </w:p>
    <w:p w:rsidR="00D4625D" w:rsidRPr="00D4625D" w:rsidRDefault="00D4625D" w:rsidP="00D4625D">
      <w:pPr>
        <w:pStyle w:val="Heading1"/>
      </w:pPr>
      <w:r>
        <w:t>Assumptions</w:t>
      </w:r>
    </w:p>
    <w:p w:rsidR="00D4625D" w:rsidRDefault="00D4625D" w:rsidP="00D4625D">
      <w:pPr>
        <w:pStyle w:val="ListParagraph"/>
        <w:numPr>
          <w:ilvl w:val="0"/>
          <w:numId w:val="5"/>
        </w:numPr>
      </w:pPr>
      <w:r>
        <w:t xml:space="preserve">There is a single coordinator and the coordinator </w:t>
      </w:r>
      <w:r w:rsidRPr="005D0D17">
        <w:rPr>
          <w:u w:val="single"/>
        </w:rPr>
        <w:t>does not fail</w:t>
      </w:r>
      <w:r>
        <w:t>.</w:t>
      </w:r>
    </w:p>
    <w:p w:rsidR="00D4625D" w:rsidRDefault="00D4625D" w:rsidP="00D4625D">
      <w:pPr>
        <w:pStyle w:val="ListParagraph"/>
        <w:numPr>
          <w:ilvl w:val="0"/>
          <w:numId w:val="5"/>
        </w:numPr>
      </w:pPr>
      <w:r>
        <w:t>There is a single client and is aware of the coordinator.</w:t>
      </w:r>
    </w:p>
    <w:p w:rsidR="00C024A5" w:rsidRDefault="00C024A5" w:rsidP="00C024A5">
      <w:pPr>
        <w:pStyle w:val="ListParagraph"/>
        <w:numPr>
          <w:ilvl w:val="0"/>
          <w:numId w:val="5"/>
        </w:numPr>
      </w:pPr>
      <w:r>
        <w:t>The service implements a key-value store which is replicated by all the nodes in the network. (The key value store has only add operation so there are no destructive updates)</w:t>
      </w:r>
    </w:p>
    <w:p w:rsidR="00D4625D" w:rsidRDefault="00D4625D" w:rsidP="00D4625D">
      <w:pPr>
        <w:pStyle w:val="ListParagraph"/>
        <w:numPr>
          <w:ilvl w:val="0"/>
          <w:numId w:val="5"/>
        </w:numPr>
      </w:pPr>
      <w:r>
        <w:t>Replicas do not fail</w:t>
      </w:r>
    </w:p>
    <w:p w:rsidR="00D4625D" w:rsidRDefault="00D4625D" w:rsidP="00D4625D">
      <w:pPr>
        <w:pStyle w:val="ListParagraph"/>
        <w:numPr>
          <w:ilvl w:val="0"/>
          <w:numId w:val="5"/>
        </w:numPr>
      </w:pPr>
      <w:r>
        <w:t>Messages sent may be delayed (bounded delay)</w:t>
      </w:r>
    </w:p>
    <w:p w:rsidR="00D4625D" w:rsidRDefault="00D4625D" w:rsidP="00D4625D">
      <w:pPr>
        <w:pStyle w:val="ListParagraph"/>
        <w:numPr>
          <w:ilvl w:val="0"/>
          <w:numId w:val="5"/>
        </w:numPr>
      </w:pPr>
      <w:r>
        <w:t xml:space="preserve">Messages are </w:t>
      </w:r>
      <w:r w:rsidRPr="00D4625D">
        <w:rPr>
          <w:strike/>
          <w:color w:val="FF0000"/>
        </w:rPr>
        <w:t>not</w:t>
      </w:r>
      <w:r>
        <w:t xml:space="preserve"> reordered. </w:t>
      </w:r>
    </w:p>
    <w:p w:rsidR="00D4625D" w:rsidRDefault="00D4625D" w:rsidP="00D4625D">
      <w:pPr>
        <w:pStyle w:val="ListParagraph"/>
        <w:numPr>
          <w:ilvl w:val="0"/>
          <w:numId w:val="5"/>
        </w:numPr>
      </w:pPr>
      <w:r>
        <w:t xml:space="preserve">Messages are </w:t>
      </w:r>
      <w:r w:rsidRPr="00D4625D">
        <w:rPr>
          <w:strike/>
          <w:color w:val="FF0000"/>
        </w:rPr>
        <w:t>not</w:t>
      </w:r>
      <w:r>
        <w:t xml:space="preserve"> lost. </w:t>
      </w:r>
    </w:p>
    <w:p w:rsidR="00D4625D" w:rsidRDefault="00D4625D" w:rsidP="00D4625D">
      <w:pPr>
        <w:pStyle w:val="ListParagraph"/>
        <w:numPr>
          <w:ilvl w:val="0"/>
          <w:numId w:val="5"/>
        </w:numPr>
      </w:pPr>
      <w:r>
        <w:t>Links in the network do n</w:t>
      </w:r>
      <w:r w:rsidR="00B0007D">
        <w:t xml:space="preserve">ot fail. (A link failure is </w:t>
      </w:r>
      <w:r>
        <w:t>like connection between two machines is broken and all messages sent between this pair are always dropped)</w:t>
      </w:r>
    </w:p>
    <w:p w:rsidR="00C024A5" w:rsidRDefault="00C024A5" w:rsidP="00C024A5">
      <w:pPr>
        <w:pStyle w:val="Heading1"/>
      </w:pPr>
      <w:r>
        <w:t>(Setup 3)</w:t>
      </w:r>
    </w:p>
    <w:p w:rsidR="00C024A5" w:rsidRDefault="00C024A5" w:rsidP="00C024A5">
      <w:pPr>
        <w:pStyle w:val="Heading1"/>
      </w:pPr>
      <w:r>
        <w:t>Assumptions</w:t>
      </w:r>
    </w:p>
    <w:p w:rsidR="00C024A5" w:rsidRDefault="00C024A5" w:rsidP="00C024A5">
      <w:pPr>
        <w:pStyle w:val="ListParagraph"/>
        <w:numPr>
          <w:ilvl w:val="0"/>
          <w:numId w:val="8"/>
        </w:numPr>
      </w:pPr>
      <w:r>
        <w:t xml:space="preserve">There is a single coordinator and the coordinator </w:t>
      </w:r>
      <w:r w:rsidRPr="005D0D17">
        <w:rPr>
          <w:u w:val="single"/>
        </w:rPr>
        <w:t>does not fail</w:t>
      </w:r>
      <w:r>
        <w:t>.</w:t>
      </w:r>
    </w:p>
    <w:p w:rsidR="00C024A5" w:rsidRDefault="00C024A5" w:rsidP="00C024A5">
      <w:pPr>
        <w:pStyle w:val="ListParagraph"/>
        <w:numPr>
          <w:ilvl w:val="0"/>
          <w:numId w:val="8"/>
        </w:numPr>
      </w:pPr>
      <w:r>
        <w:t>There is a single client and is aware of the coordinator.</w:t>
      </w:r>
    </w:p>
    <w:p w:rsidR="00C024A5" w:rsidRDefault="00C024A5" w:rsidP="00C024A5">
      <w:pPr>
        <w:pStyle w:val="ListParagraph"/>
        <w:numPr>
          <w:ilvl w:val="0"/>
          <w:numId w:val="8"/>
        </w:numPr>
      </w:pPr>
      <w:r>
        <w:t>The service implements a key-value store which is replicated by all the nodes in the network. (The key value store has only add operation so there are no destructive updates)</w:t>
      </w:r>
    </w:p>
    <w:p w:rsidR="00C024A5" w:rsidRDefault="00C024A5" w:rsidP="00C024A5">
      <w:pPr>
        <w:pStyle w:val="ListParagraph"/>
        <w:numPr>
          <w:ilvl w:val="0"/>
          <w:numId w:val="8"/>
        </w:numPr>
      </w:pPr>
      <w:r>
        <w:t xml:space="preserve">Replicas </w:t>
      </w:r>
      <w:r w:rsidRPr="00C024A5">
        <w:rPr>
          <w:strike/>
          <w:color w:val="FF0000"/>
        </w:rPr>
        <w:t>do not</w:t>
      </w:r>
      <w:r w:rsidRPr="00C024A5">
        <w:rPr>
          <w:color w:val="FF0000"/>
        </w:rPr>
        <w:t xml:space="preserve"> </w:t>
      </w:r>
      <w:r>
        <w:t>fail</w:t>
      </w:r>
    </w:p>
    <w:p w:rsidR="00C024A5" w:rsidRDefault="00C024A5" w:rsidP="00C024A5">
      <w:pPr>
        <w:pStyle w:val="ListParagraph"/>
        <w:numPr>
          <w:ilvl w:val="0"/>
          <w:numId w:val="8"/>
        </w:numPr>
      </w:pPr>
      <w:r>
        <w:t>Messages sent may be delayed (bounded delay)</w:t>
      </w:r>
    </w:p>
    <w:p w:rsidR="00C024A5" w:rsidRDefault="00C024A5" w:rsidP="00C024A5">
      <w:pPr>
        <w:pStyle w:val="ListParagraph"/>
        <w:numPr>
          <w:ilvl w:val="0"/>
          <w:numId w:val="8"/>
        </w:numPr>
      </w:pPr>
      <w:r>
        <w:t>Messages are not reordered. (They are delivered in the send order)</w:t>
      </w:r>
    </w:p>
    <w:p w:rsidR="00C024A5" w:rsidRDefault="00C024A5" w:rsidP="00C024A5">
      <w:pPr>
        <w:pStyle w:val="ListParagraph"/>
        <w:numPr>
          <w:ilvl w:val="0"/>
          <w:numId w:val="8"/>
        </w:numPr>
      </w:pPr>
      <w:r>
        <w:lastRenderedPageBreak/>
        <w:t>Messages are not lost. (This is similar to reliable eventual delivery of messages).</w:t>
      </w:r>
    </w:p>
    <w:p w:rsidR="00C024A5" w:rsidRDefault="00C024A5" w:rsidP="00C024A5">
      <w:pPr>
        <w:pStyle w:val="ListParagraph"/>
        <w:numPr>
          <w:ilvl w:val="0"/>
          <w:numId w:val="8"/>
        </w:numPr>
      </w:pPr>
      <w:r>
        <w:t xml:space="preserve">Links in the network do </w:t>
      </w:r>
      <w:r w:rsidR="00B0007D">
        <w:t>not fail. (A link failure is</w:t>
      </w:r>
      <w:r>
        <w:t xml:space="preserve"> like connection between two machines is broken and all messages sent between this pair are always dropped)</w:t>
      </w:r>
    </w:p>
    <w:p w:rsidR="00C024A5" w:rsidRPr="00C024A5" w:rsidRDefault="00C024A5" w:rsidP="00C024A5">
      <w:pPr>
        <w:pStyle w:val="ListParagraph"/>
      </w:pPr>
    </w:p>
    <w:p w:rsidR="00C024A5" w:rsidRDefault="00C024A5" w:rsidP="00C024A5">
      <w:pPr>
        <w:pStyle w:val="Heading1"/>
      </w:pPr>
      <w:r>
        <w:t>(Setup 4)</w:t>
      </w:r>
    </w:p>
    <w:p w:rsidR="00C024A5" w:rsidRDefault="00C024A5" w:rsidP="00C024A5">
      <w:pPr>
        <w:pStyle w:val="Heading1"/>
      </w:pPr>
      <w:r>
        <w:t>Assumptions</w:t>
      </w:r>
    </w:p>
    <w:p w:rsidR="00C024A5" w:rsidRDefault="00C024A5" w:rsidP="00C024A5">
      <w:pPr>
        <w:pStyle w:val="ListParagraph"/>
        <w:numPr>
          <w:ilvl w:val="0"/>
          <w:numId w:val="9"/>
        </w:numPr>
      </w:pPr>
      <w:r>
        <w:t xml:space="preserve">There is a single coordinator and the coordinator </w:t>
      </w:r>
      <w:r w:rsidRPr="005D0D17">
        <w:rPr>
          <w:u w:val="single"/>
        </w:rPr>
        <w:t>does not fail</w:t>
      </w:r>
      <w:r>
        <w:t>.</w:t>
      </w:r>
    </w:p>
    <w:p w:rsidR="00C024A5" w:rsidRDefault="00C024A5" w:rsidP="00C024A5">
      <w:pPr>
        <w:pStyle w:val="ListParagraph"/>
        <w:numPr>
          <w:ilvl w:val="0"/>
          <w:numId w:val="9"/>
        </w:numPr>
      </w:pPr>
      <w:r>
        <w:t>There is a single client and is aware of the coordinator.</w:t>
      </w:r>
    </w:p>
    <w:p w:rsidR="00C024A5" w:rsidRDefault="00C024A5" w:rsidP="00C024A5">
      <w:pPr>
        <w:pStyle w:val="ListParagraph"/>
        <w:numPr>
          <w:ilvl w:val="0"/>
          <w:numId w:val="9"/>
        </w:numPr>
      </w:pPr>
      <w:r>
        <w:t>The service implements a key-value store which is replicated by all the nodes in the network. (The key value store has only add operation so there are no destructive updates)</w:t>
      </w:r>
    </w:p>
    <w:p w:rsidR="00C024A5" w:rsidRDefault="00C024A5" w:rsidP="00C024A5">
      <w:pPr>
        <w:pStyle w:val="ListParagraph"/>
        <w:numPr>
          <w:ilvl w:val="0"/>
          <w:numId w:val="9"/>
        </w:numPr>
      </w:pPr>
      <w:r>
        <w:t xml:space="preserve">Replicas </w:t>
      </w:r>
      <w:r w:rsidRPr="00C024A5">
        <w:rPr>
          <w:strike/>
          <w:color w:val="FF0000"/>
        </w:rPr>
        <w:t>do not</w:t>
      </w:r>
      <w:r w:rsidRPr="00C024A5">
        <w:rPr>
          <w:color w:val="FF0000"/>
        </w:rPr>
        <w:t xml:space="preserve"> </w:t>
      </w:r>
      <w:r>
        <w:t>fail</w:t>
      </w:r>
    </w:p>
    <w:p w:rsidR="00C024A5" w:rsidRDefault="00C024A5" w:rsidP="00C024A5">
      <w:pPr>
        <w:pStyle w:val="ListParagraph"/>
        <w:numPr>
          <w:ilvl w:val="0"/>
          <w:numId w:val="9"/>
        </w:numPr>
      </w:pPr>
      <w:r>
        <w:t>Messages sent may be delayed (bounded delay)</w:t>
      </w:r>
    </w:p>
    <w:p w:rsidR="00C024A5" w:rsidRDefault="00C024A5" w:rsidP="00C024A5">
      <w:pPr>
        <w:pStyle w:val="ListParagraph"/>
        <w:numPr>
          <w:ilvl w:val="0"/>
          <w:numId w:val="9"/>
        </w:numPr>
      </w:pPr>
      <w:r>
        <w:t xml:space="preserve">Messages are </w:t>
      </w:r>
      <w:r w:rsidRPr="00D4625D">
        <w:rPr>
          <w:strike/>
          <w:color w:val="FF0000"/>
        </w:rPr>
        <w:t>not</w:t>
      </w:r>
      <w:r>
        <w:t xml:space="preserve"> reordered. </w:t>
      </w:r>
    </w:p>
    <w:p w:rsidR="00C024A5" w:rsidRDefault="00C024A5" w:rsidP="00C024A5">
      <w:pPr>
        <w:pStyle w:val="ListParagraph"/>
        <w:numPr>
          <w:ilvl w:val="0"/>
          <w:numId w:val="9"/>
        </w:numPr>
      </w:pPr>
      <w:r>
        <w:t xml:space="preserve">Messages are </w:t>
      </w:r>
      <w:r w:rsidRPr="00D4625D">
        <w:rPr>
          <w:strike/>
          <w:color w:val="FF0000"/>
        </w:rPr>
        <w:t>not</w:t>
      </w:r>
      <w:r>
        <w:t xml:space="preserve"> lost. </w:t>
      </w:r>
    </w:p>
    <w:p w:rsidR="00C024A5" w:rsidRDefault="00C024A5" w:rsidP="00C024A5">
      <w:pPr>
        <w:pStyle w:val="ListParagraph"/>
        <w:numPr>
          <w:ilvl w:val="0"/>
          <w:numId w:val="9"/>
        </w:numPr>
      </w:pPr>
      <w:r>
        <w:t xml:space="preserve">Links in the network do </w:t>
      </w:r>
      <w:r w:rsidR="00B0007D">
        <w:t>not fail. (A link failure is</w:t>
      </w:r>
      <w:r>
        <w:t xml:space="preserve"> like connection between two machines is broken and all messages sent between this pair are always dropped)</w:t>
      </w:r>
    </w:p>
    <w:p w:rsidR="00C024A5" w:rsidRPr="00C024A5" w:rsidRDefault="00C024A5" w:rsidP="00C024A5"/>
    <w:p w:rsidR="00C024A5" w:rsidRDefault="00C024A5" w:rsidP="00C024A5">
      <w:pPr>
        <w:pStyle w:val="Heading1"/>
      </w:pPr>
      <w:r>
        <w:t>Properties:</w:t>
      </w:r>
    </w:p>
    <w:p w:rsidR="00C024A5" w:rsidRPr="00C024A5" w:rsidRDefault="00C024A5" w:rsidP="00C024A5">
      <w:r>
        <w:t>In all the above setups the challenge is to design Failure Detection (FD), Failure Recovery (FR), Membership Manager (MM) such that the following properties are satisfied.</w:t>
      </w:r>
    </w:p>
    <w:p w:rsidR="00C024A5" w:rsidRDefault="00C024A5" w:rsidP="00C024A5">
      <w:pPr>
        <w:pStyle w:val="ListParagraph"/>
        <w:numPr>
          <w:ilvl w:val="0"/>
          <w:numId w:val="4"/>
        </w:numPr>
      </w:pPr>
      <w:r>
        <w:t>Safety Property :</w:t>
      </w:r>
    </w:p>
    <w:p w:rsidR="00C024A5" w:rsidRDefault="00C024A5" w:rsidP="00C024A5">
      <w:pPr>
        <w:pStyle w:val="ListParagraph"/>
        <w:numPr>
          <w:ilvl w:val="1"/>
          <w:numId w:val="4"/>
        </w:numPr>
      </w:pPr>
      <w:r>
        <w:t xml:space="preserve">All replicas are always consistent: The values at same index on two different </w:t>
      </w:r>
      <w:r w:rsidR="00BE3C21">
        <w:t>replica</w:t>
      </w:r>
      <w:r>
        <w:t xml:space="preserve"> should always be same.</w:t>
      </w:r>
    </w:p>
    <w:p w:rsidR="00C024A5" w:rsidRDefault="00C024A5" w:rsidP="00C024A5">
      <w:pPr>
        <w:pStyle w:val="ListParagraph"/>
        <w:numPr>
          <w:ilvl w:val="1"/>
          <w:numId w:val="4"/>
        </w:numPr>
      </w:pPr>
      <w:r>
        <w:t xml:space="preserve">A successful write by a client followed by a read from </w:t>
      </w:r>
      <w:r w:rsidRPr="00D4625D">
        <w:rPr>
          <w:u w:val="single"/>
        </w:rPr>
        <w:t xml:space="preserve">any </w:t>
      </w:r>
      <w:r w:rsidR="00BE3C21">
        <w:rPr>
          <w:u w:val="single"/>
        </w:rPr>
        <w:t>replica</w:t>
      </w:r>
      <w:r>
        <w:t xml:space="preserve"> should always be successful.</w:t>
      </w:r>
    </w:p>
    <w:p w:rsidR="00C024A5" w:rsidRDefault="00C024A5" w:rsidP="00C024A5">
      <w:pPr>
        <w:pStyle w:val="ListParagraph"/>
        <w:numPr>
          <w:ilvl w:val="1"/>
          <w:numId w:val="4"/>
        </w:numPr>
      </w:pPr>
      <w:r>
        <w:t xml:space="preserve">A failed write by a client followed by a read on </w:t>
      </w:r>
      <w:r w:rsidR="00BE3C21">
        <w:rPr>
          <w:u w:val="single"/>
        </w:rPr>
        <w:t>any replica</w:t>
      </w:r>
      <w:r>
        <w:t xml:space="preserve"> should also always fail.</w:t>
      </w:r>
    </w:p>
    <w:p w:rsidR="00C024A5" w:rsidRDefault="00C024A5" w:rsidP="00C024A5">
      <w:pPr>
        <w:pStyle w:val="ListParagraph"/>
        <w:numPr>
          <w:ilvl w:val="0"/>
          <w:numId w:val="4"/>
        </w:numPr>
      </w:pPr>
      <w:r>
        <w:t>Convergence Property:</w:t>
      </w:r>
    </w:p>
    <w:p w:rsidR="00C024A5" w:rsidRDefault="00C024A5" w:rsidP="00C024A5">
      <w:pPr>
        <w:pStyle w:val="ListParagraph"/>
        <w:numPr>
          <w:ilvl w:val="1"/>
          <w:numId w:val="4"/>
        </w:numPr>
      </w:pPr>
      <w:r>
        <w:t>Eventually all the replicas converge on a unique state. (if the client is bounded)</w:t>
      </w:r>
    </w:p>
    <w:p w:rsidR="00C024A5" w:rsidRDefault="00C024A5" w:rsidP="00C024A5"/>
    <w:p w:rsidR="00C024A5" w:rsidRDefault="00C024A5" w:rsidP="00C024A5">
      <w:bookmarkStart w:id="0" w:name="_GoBack"/>
      <w:bookmarkEnd w:id="0"/>
    </w:p>
    <w:p w:rsidR="00C024A5" w:rsidRDefault="00C024A5" w:rsidP="00C024A5"/>
    <w:p w:rsidR="009E2DE3" w:rsidRPr="00D4625D" w:rsidRDefault="009E2DE3" w:rsidP="00C024A5">
      <w:pPr>
        <w:pStyle w:val="Heading1"/>
      </w:pPr>
    </w:p>
    <w:sectPr w:rsidR="009E2DE3" w:rsidRPr="00D462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E17E2"/>
    <w:multiLevelType w:val="hybridMultilevel"/>
    <w:tmpl w:val="029C5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E772E"/>
    <w:multiLevelType w:val="hybridMultilevel"/>
    <w:tmpl w:val="94E8E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42C13"/>
    <w:multiLevelType w:val="hybridMultilevel"/>
    <w:tmpl w:val="36ACC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A39F7"/>
    <w:multiLevelType w:val="hybridMultilevel"/>
    <w:tmpl w:val="C60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C5657"/>
    <w:multiLevelType w:val="hybridMultilevel"/>
    <w:tmpl w:val="C60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F1C91"/>
    <w:multiLevelType w:val="hybridMultilevel"/>
    <w:tmpl w:val="C60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C6A04"/>
    <w:multiLevelType w:val="hybridMultilevel"/>
    <w:tmpl w:val="C60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17"/>
    <w:rsid w:val="005D0D17"/>
    <w:rsid w:val="00621134"/>
    <w:rsid w:val="009E2DE3"/>
    <w:rsid w:val="00A64E01"/>
    <w:rsid w:val="00B0007D"/>
    <w:rsid w:val="00BE3C21"/>
    <w:rsid w:val="00C024A5"/>
    <w:rsid w:val="00D4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9030D-3FC2-4F60-BCA2-1328A46E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ANKUSD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7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Ankush Desai</dc:creator>
  <cp:keywords/>
  <cp:lastModifiedBy>Ankush Desai</cp:lastModifiedBy>
  <cp:revision>4</cp:revision>
  <dcterms:created xsi:type="dcterms:W3CDTF">2014-05-22T01:33:00Z</dcterms:created>
  <dcterms:modified xsi:type="dcterms:W3CDTF">2014-05-22T16:27:00Z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