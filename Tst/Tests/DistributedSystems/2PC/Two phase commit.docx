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4A5" w:rsidRPr="00C024A5" w:rsidRDefault="00C024A5" w:rsidP="00C024A5">
      <w:bookmarkStart w:id="0" w:name="_GoBack"/>
      <w:bookmarkEnd w:id="0"/>
    </w:p>
    <w:p w:rsidR="00C024A5" w:rsidRDefault="00C024A5" w:rsidP="00C024A5">
      <w:pPr>
        <w:pStyle w:val="Heading1"/>
      </w:pPr>
      <w:r>
        <w:t>Properties:</w:t>
      </w:r>
    </w:p>
    <w:p w:rsidR="00C024A5" w:rsidRDefault="00C024A5" w:rsidP="00C024A5">
      <w:pPr>
        <w:pStyle w:val="ListParagraph"/>
        <w:numPr>
          <w:ilvl w:val="0"/>
          <w:numId w:val="4"/>
        </w:numPr>
      </w:pPr>
      <w:r>
        <w:t>Safety Property :</w:t>
      </w:r>
    </w:p>
    <w:p w:rsidR="00C024A5" w:rsidRDefault="00C024A5" w:rsidP="00C024A5">
      <w:pPr>
        <w:pStyle w:val="ListParagraph"/>
        <w:numPr>
          <w:ilvl w:val="1"/>
          <w:numId w:val="4"/>
        </w:numPr>
      </w:pPr>
      <w:r>
        <w:t xml:space="preserve">A successful write by a client followed by a read from </w:t>
      </w:r>
      <w:r w:rsidRPr="00D4625D">
        <w:rPr>
          <w:u w:val="single"/>
        </w:rPr>
        <w:t xml:space="preserve">any </w:t>
      </w:r>
      <w:r w:rsidR="00BE3C21">
        <w:rPr>
          <w:u w:val="single"/>
        </w:rPr>
        <w:t>replica</w:t>
      </w:r>
      <w:r>
        <w:t xml:space="preserve"> should always be successful.</w:t>
      </w:r>
    </w:p>
    <w:p w:rsidR="00C024A5" w:rsidRDefault="00C024A5" w:rsidP="00C024A5">
      <w:pPr>
        <w:pStyle w:val="ListParagraph"/>
        <w:numPr>
          <w:ilvl w:val="1"/>
          <w:numId w:val="4"/>
        </w:numPr>
      </w:pPr>
      <w:r>
        <w:t xml:space="preserve">A failed write by a client followed by a read on </w:t>
      </w:r>
      <w:r w:rsidR="00BE3C21">
        <w:rPr>
          <w:u w:val="single"/>
        </w:rPr>
        <w:t>any replica</w:t>
      </w:r>
      <w:r>
        <w:t xml:space="preserve"> should also always fail.</w:t>
      </w:r>
    </w:p>
    <w:p w:rsidR="00C024A5" w:rsidRDefault="00C024A5" w:rsidP="00C024A5">
      <w:pPr>
        <w:pStyle w:val="ListParagraph"/>
        <w:numPr>
          <w:ilvl w:val="0"/>
          <w:numId w:val="4"/>
        </w:numPr>
      </w:pPr>
      <w:r>
        <w:t>Convergence Property:</w:t>
      </w:r>
    </w:p>
    <w:p w:rsidR="00C024A5" w:rsidRDefault="00C024A5" w:rsidP="00C024A5">
      <w:pPr>
        <w:pStyle w:val="ListParagraph"/>
        <w:numPr>
          <w:ilvl w:val="1"/>
          <w:numId w:val="4"/>
        </w:numPr>
      </w:pPr>
      <w:r>
        <w:t>Eventually all the replicas converge on a unique state. (if the client is bounded)</w:t>
      </w:r>
    </w:p>
    <w:p w:rsidR="00C024A5" w:rsidRDefault="00C024A5" w:rsidP="00C024A5"/>
    <w:p w:rsidR="00C024A5" w:rsidRDefault="00C024A5" w:rsidP="00C024A5"/>
    <w:p w:rsidR="00C024A5" w:rsidRDefault="00C024A5" w:rsidP="00C024A5"/>
    <w:p w:rsidR="009E2DE3" w:rsidRPr="00D4625D" w:rsidRDefault="009E2DE3" w:rsidP="00C024A5">
      <w:pPr>
        <w:pStyle w:val="Heading1"/>
      </w:pPr>
    </w:p>
    <w:sectPr w:rsidR="009E2DE3" w:rsidRPr="00D4625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E17E2"/>
    <w:multiLevelType w:val="hybridMultilevel"/>
    <w:tmpl w:val="029C5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E772E"/>
    <w:multiLevelType w:val="hybridMultilevel"/>
    <w:tmpl w:val="94E8E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42C13"/>
    <w:multiLevelType w:val="hybridMultilevel"/>
    <w:tmpl w:val="36ACC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A39F7"/>
    <w:multiLevelType w:val="hybridMultilevel"/>
    <w:tmpl w:val="C60EA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C5657"/>
    <w:multiLevelType w:val="hybridMultilevel"/>
    <w:tmpl w:val="C60EA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BF1C91"/>
    <w:multiLevelType w:val="hybridMultilevel"/>
    <w:tmpl w:val="C60EA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5C6A04"/>
    <w:multiLevelType w:val="hybridMultilevel"/>
    <w:tmpl w:val="C60EA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17"/>
    <w:rsid w:val="002B64DD"/>
    <w:rsid w:val="005D0D17"/>
    <w:rsid w:val="00621134"/>
    <w:rsid w:val="0073040C"/>
    <w:rsid w:val="0092266B"/>
    <w:rsid w:val="009E2DE3"/>
    <w:rsid w:val="00A64E01"/>
    <w:rsid w:val="00B0007D"/>
    <w:rsid w:val="00BE3C21"/>
    <w:rsid w:val="00C024A5"/>
    <w:rsid w:val="00D4625D"/>
    <w:rsid w:val="00FE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9030D-3FC2-4F60-BCA2-1328A46E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ANKUSD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339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Ankush Desai</dc:creator>
  <cp:keywords/>
  <cp:lastModifiedBy>Ankush Pankaj Desai</cp:lastModifiedBy>
  <cp:revision>8</cp:revision>
  <dcterms:created xsi:type="dcterms:W3CDTF">2014-05-22T01:33:00Z</dcterms:created>
  <dcterms:modified xsi:type="dcterms:W3CDTF">2014-06-04T22:22:00Z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